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AFC0" w14:textId="77777777" w:rsidR="00F40CD3" w:rsidRDefault="00C02684">
      <w:pPr>
        <w:pStyle w:val="Titre"/>
      </w:pPr>
      <w:r>
        <w:t>Page calendrier</w:t>
      </w:r>
    </w:p>
    <w:p w14:paraId="26852208" w14:textId="77777777" w:rsidR="00F40CD3" w:rsidRDefault="00C02684">
      <w:r>
        <w:rPr>
          <w:noProof/>
        </w:rPr>
        <w:drawing>
          <wp:inline distT="0" distB="0" distL="0" distR="0" wp14:anchorId="5F88BED7" wp14:editId="1C0E33BF">
            <wp:extent cx="5760720" cy="4932675"/>
            <wp:effectExtent l="0" t="0" r="0" b="1275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77591B" w14:textId="77777777" w:rsidR="00F40CD3" w:rsidRDefault="00F40CD3">
      <w:pPr>
        <w:pageBreakBefore/>
      </w:pPr>
    </w:p>
    <w:p w14:paraId="69A25698" w14:textId="77777777" w:rsidR="00F40CD3" w:rsidRDefault="00C02684">
      <w:pPr>
        <w:pStyle w:val="Titre"/>
      </w:pPr>
      <w:r>
        <w:t>Page de connexion</w:t>
      </w:r>
    </w:p>
    <w:p w14:paraId="13E0F3BE" w14:textId="77777777" w:rsidR="00F40CD3" w:rsidRDefault="00C02684">
      <w:r>
        <w:rPr>
          <w:noProof/>
        </w:rPr>
        <w:drawing>
          <wp:inline distT="0" distB="0" distL="0" distR="0" wp14:anchorId="67E3E09B" wp14:editId="2C2C7952">
            <wp:extent cx="5760720" cy="3890643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F3706E" w14:textId="77777777" w:rsidR="00F40CD3" w:rsidRDefault="00F40CD3">
      <w:pPr>
        <w:pageBreakBefore/>
      </w:pPr>
    </w:p>
    <w:p w14:paraId="112CEC7A" w14:textId="77777777" w:rsidR="00F40CD3" w:rsidRDefault="00C02684">
      <w:pPr>
        <w:pStyle w:val="Titre"/>
      </w:pPr>
      <w:r>
        <w:t>Page gestion des tâches</w:t>
      </w:r>
    </w:p>
    <w:p w14:paraId="0378C6DC" w14:textId="77777777" w:rsidR="00F40CD3" w:rsidRDefault="00C02684">
      <w:r>
        <w:rPr>
          <w:noProof/>
        </w:rPr>
        <w:drawing>
          <wp:inline distT="0" distB="0" distL="0" distR="0" wp14:anchorId="4136FE8E" wp14:editId="75D0572A">
            <wp:extent cx="5760720" cy="3168652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71A4C9" w14:textId="77777777" w:rsidR="00F40CD3" w:rsidRDefault="00F40CD3">
      <w:pPr>
        <w:pageBreakBefore/>
      </w:pPr>
    </w:p>
    <w:p w14:paraId="61CB9C11" w14:textId="77777777" w:rsidR="00F40CD3" w:rsidRDefault="00C02684">
      <w:pPr>
        <w:pStyle w:val="Titre"/>
      </w:pPr>
      <w:r>
        <w:t>Page de l’interface de la messagerie instantanée</w:t>
      </w:r>
    </w:p>
    <w:p w14:paraId="5B2F2B57" w14:textId="77777777" w:rsidR="00F40CD3" w:rsidRDefault="00C02684">
      <w:r>
        <w:rPr>
          <w:noProof/>
        </w:rPr>
        <w:drawing>
          <wp:inline distT="0" distB="0" distL="0" distR="0" wp14:anchorId="54ACCE55" wp14:editId="04747843">
            <wp:extent cx="5760720" cy="4678683"/>
            <wp:effectExtent l="0" t="0" r="0" b="7617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9E896A" w14:textId="77777777" w:rsidR="00F40CD3" w:rsidRDefault="00F40CD3">
      <w:pPr>
        <w:pageBreakBefore/>
      </w:pPr>
    </w:p>
    <w:p w14:paraId="4C0A750F" w14:textId="77777777" w:rsidR="00F40CD3" w:rsidRDefault="00C02684">
      <w:pPr>
        <w:pStyle w:val="Titre"/>
      </w:pPr>
      <w:r>
        <w:t>Page tableau de bord</w:t>
      </w:r>
    </w:p>
    <w:p w14:paraId="48399A37" w14:textId="77777777" w:rsidR="00F40CD3" w:rsidRDefault="00C02684">
      <w:r>
        <w:rPr>
          <w:noProof/>
        </w:rPr>
        <w:drawing>
          <wp:inline distT="0" distB="0" distL="0" distR="0" wp14:anchorId="03364C9A" wp14:editId="55257481">
            <wp:extent cx="5760720" cy="4768852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DDFAAF" w14:textId="77777777" w:rsidR="00F40CD3" w:rsidRDefault="00F40CD3">
      <w:pPr>
        <w:pStyle w:val="Titre"/>
      </w:pPr>
    </w:p>
    <w:p w14:paraId="32E6E916" w14:textId="77777777" w:rsidR="00F40CD3" w:rsidRDefault="00F40CD3"/>
    <w:sectPr w:rsidR="00F40CD3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E503" w14:textId="77777777" w:rsidR="00C02684" w:rsidRDefault="00C02684">
      <w:pPr>
        <w:spacing w:after="0" w:line="240" w:lineRule="auto"/>
      </w:pPr>
      <w:r>
        <w:separator/>
      </w:r>
    </w:p>
  </w:endnote>
  <w:endnote w:type="continuationSeparator" w:id="0">
    <w:p w14:paraId="14AA7A4A" w14:textId="77777777" w:rsidR="00C02684" w:rsidRDefault="00C0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9E79" w14:textId="77777777" w:rsidR="00C02684" w:rsidRDefault="00C0268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8C764F" w14:textId="77777777" w:rsidR="00C02684" w:rsidRDefault="00C02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40CD3"/>
    <w:rsid w:val="00395A04"/>
    <w:rsid w:val="00C02684"/>
    <w:rsid w:val="00F4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F81F"/>
  <w15:docId w15:val="{7AF32648-FF72-42B3-AA55-8F7F5898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dc:description/>
  <cp:lastModifiedBy>Matthias Colin</cp:lastModifiedBy>
  <cp:revision>2</cp:revision>
  <dcterms:created xsi:type="dcterms:W3CDTF">2022-04-21T14:41:00Z</dcterms:created>
  <dcterms:modified xsi:type="dcterms:W3CDTF">2022-04-21T14:41:00Z</dcterms:modified>
</cp:coreProperties>
</file>